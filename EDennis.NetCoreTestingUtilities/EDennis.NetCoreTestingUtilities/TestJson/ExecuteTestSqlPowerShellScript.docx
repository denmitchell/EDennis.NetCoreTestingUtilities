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6F4BF" w14:textId="77777777" w:rsidR="005267C2" w:rsidRDefault="005267C2" w:rsidP="005267C2">
      <w:pPr>
        <w:pStyle w:val="Title"/>
        <w:rPr>
          <w:rFonts w:eastAsia="Times New Roman"/>
        </w:rPr>
      </w:pPr>
      <w:proofErr w:type="spellStart"/>
      <w:r>
        <w:rPr>
          <w:rFonts w:eastAsia="Times New Roman"/>
        </w:rPr>
        <w:t>ExecuteTestSql</w:t>
      </w:r>
      <w:proofErr w:type="spellEnd"/>
      <w:r>
        <w:rPr>
          <w:rFonts w:eastAsia="Times New Roman"/>
        </w:rPr>
        <w:t xml:space="preserve"> PowerShell Script</w:t>
      </w:r>
    </w:p>
    <w:p w14:paraId="72B7FF1A" w14:textId="77777777" w:rsidR="005267C2" w:rsidRDefault="005267C2" w:rsidP="005267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17C27FBC" w14:textId="77777777" w:rsidR="005267C2" w:rsidRDefault="005267C2" w:rsidP="005267C2">
      <w:pPr>
        <w:pStyle w:val="Heading1"/>
        <w:rPr>
          <w:rFonts w:eastAsia="Times New Roman"/>
        </w:rPr>
      </w:pPr>
      <w:r>
        <w:rPr>
          <w:rFonts w:eastAsia="Times New Roman"/>
        </w:rPr>
        <w:t>Overview</w:t>
      </w:r>
    </w:p>
    <w:p w14:paraId="1BAB095E" w14:textId="77777777" w:rsidR="005267C2" w:rsidRDefault="005267C2" w:rsidP="005267C2">
      <w:r>
        <w:t xml:space="preserve">With </w:t>
      </w:r>
      <w:proofErr w:type="spellStart"/>
      <w:r>
        <w:t>EDennis.NetCoreTestingUtilities</w:t>
      </w:r>
      <w:proofErr w:type="spellEnd"/>
      <w:r>
        <w:t xml:space="preserve"> and </w:t>
      </w:r>
      <w:proofErr w:type="spellStart"/>
      <w:r>
        <w:t>EDennis.MigrationsExtensions</w:t>
      </w:r>
      <w:proofErr w:type="spellEnd"/>
      <w:r>
        <w:t>, you can store test parameters and expected JSON output in a _.</w:t>
      </w:r>
      <w:proofErr w:type="spellStart"/>
      <w:r>
        <w:t>TestJson</w:t>
      </w:r>
      <w:proofErr w:type="spellEnd"/>
      <w:r>
        <w:t xml:space="preserve"> table.  The expected JSON can be generated in any way; however, one convenient approach is to use SQL Server queries with the FOR JSON clause and to save the entire test record with the </w:t>
      </w:r>
      <w:proofErr w:type="spellStart"/>
      <w:r>
        <w:t>EDennis</w:t>
      </w:r>
      <w:proofErr w:type="spellEnd"/>
      <w:r>
        <w:t xml:space="preserve"> _.</w:t>
      </w:r>
      <w:proofErr w:type="spellStart"/>
      <w:r>
        <w:t>SaveTestJson</w:t>
      </w:r>
      <w:proofErr w:type="spellEnd"/>
      <w:r>
        <w:t xml:space="preserve"> stored procedure.  Using this approach, you can create .SQL files (in your test project) that generate the test parameters and expected JSON.  </w:t>
      </w:r>
    </w:p>
    <w:p w14:paraId="0B932C39" w14:textId="77777777" w:rsidR="005267C2" w:rsidRDefault="005267C2" w:rsidP="005267C2">
      <w:r>
        <w:t xml:space="preserve">Unfortunately, if you drop and re-create your database, the </w:t>
      </w:r>
      <w:proofErr w:type="spellStart"/>
      <w:r>
        <w:t>TestJson</w:t>
      </w:r>
      <w:proofErr w:type="spellEnd"/>
      <w:r>
        <w:t xml:space="preserve"> records will be lost.  Also, if you are working in a team environment, where other team members create </w:t>
      </w:r>
      <w:proofErr w:type="spellStart"/>
      <w:r>
        <w:t>TestJson</w:t>
      </w:r>
      <w:proofErr w:type="spellEnd"/>
      <w:r>
        <w:t xml:space="preserve"> .SQL files, it may be burdensome to find and manually execute these files on different developer PCs.  To address these issues, I developed a PowerShell script, "ExecuteTestSql.ps1," that will re-create all of your </w:t>
      </w:r>
      <w:proofErr w:type="spellStart"/>
      <w:r>
        <w:t>TestJson</w:t>
      </w:r>
      <w:proofErr w:type="spellEnd"/>
      <w:r>
        <w:t xml:space="preserve"> records by executing all .SQL files in projects having the word “Test” in their project directory names.  The PowerShell script appears below.  Note that it is designed to work with </w:t>
      </w:r>
      <w:proofErr w:type="spellStart"/>
      <w:r>
        <w:t>LocalDb</w:t>
      </w:r>
      <w:proofErr w:type="spellEnd"/>
      <w:r>
        <w:t>, but you can change the script to point to any SQL Server database.</w:t>
      </w:r>
    </w:p>
    <w:p w14:paraId="28144EB7" w14:textId="77777777" w:rsidR="005267C2" w:rsidRPr="004546AA" w:rsidRDefault="005267C2" w:rsidP="005267C2">
      <w:r>
        <w:t xml:space="preserve">To make </w:t>
      </w:r>
      <w:proofErr w:type="spellStart"/>
      <w:r>
        <w:t>ExecuteTestSql</w:t>
      </w:r>
      <w:proofErr w:type="spellEnd"/>
      <w:r>
        <w:t xml:space="preserve"> readily available from the Package Manager prompt, perform the following tasks: </w:t>
      </w:r>
      <w:r w:rsidRPr="004546AA">
        <w:rPr>
          <w:rFonts w:ascii="Calibri" w:eastAsia="Times New Roman" w:hAnsi="Calibri" w:cs="Calibri"/>
          <w:color w:val="212121"/>
        </w:rPr>
        <w:t> </w:t>
      </w:r>
    </w:p>
    <w:p w14:paraId="2E1C8B50" w14:textId="77777777" w:rsidR="005267C2" w:rsidRPr="004546AA" w:rsidRDefault="005267C2" w:rsidP="005267C2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1.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At the Package Manager prompt, create a new profile file</w:t>
      </w:r>
    </w:p>
    <w:p w14:paraId="181944D2" w14:textId="77777777" w:rsidR="005267C2" w:rsidRPr="004546AA" w:rsidRDefault="005267C2" w:rsidP="005267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 </w:t>
      </w:r>
    </w:p>
    <w:p w14:paraId="1C71EE14" w14:textId="77777777" w:rsidR="005267C2" w:rsidRPr="004546AA" w:rsidRDefault="005267C2" w:rsidP="005267C2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color w:val="FFFFFF" w:themeColor="background1"/>
        </w:rPr>
      </w:pPr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PM&gt; if (</w:t>
      </w:r>
      <w:proofErr w:type="gramStart"/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!(</w:t>
      </w:r>
      <w:proofErr w:type="gramEnd"/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Test-Path $Profile)) { New-Item -Type file -Path $Profile -Force }</w:t>
      </w:r>
    </w:p>
    <w:p w14:paraId="59C73B2C" w14:textId="77777777" w:rsidR="005267C2" w:rsidRPr="004546AA" w:rsidRDefault="005267C2" w:rsidP="005267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4546AA">
        <w:rPr>
          <w:rFonts w:ascii="Calibri" w:eastAsia="Times New Roman" w:hAnsi="Calibri" w:cs="Calibri"/>
          <w:color w:val="FFFFFF" w:themeColor="background1"/>
        </w:rPr>
        <w:t> </w:t>
      </w:r>
    </w:p>
    <w:p w14:paraId="4B35F2E1" w14:textId="77777777" w:rsidR="005267C2" w:rsidRPr="004546AA" w:rsidRDefault="005267C2" w:rsidP="005267C2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2.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At the Package Manger prompt, launch the new profile file in PowerShell ISE</w:t>
      </w:r>
    </w:p>
    <w:p w14:paraId="6FB39127" w14:textId="77777777" w:rsidR="005267C2" w:rsidRPr="004546AA" w:rsidRDefault="005267C2" w:rsidP="005267C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FFFFFF" w:themeColor="background1"/>
        </w:rPr>
      </w:pPr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PM&gt; PowerShell_ISE.exe $Profile</w:t>
      </w:r>
    </w:p>
    <w:p w14:paraId="56D48931" w14:textId="77777777" w:rsidR="005267C2" w:rsidRPr="004546AA" w:rsidRDefault="005267C2" w:rsidP="005267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4546AA">
        <w:rPr>
          <w:rFonts w:ascii="Calibri" w:eastAsia="Times New Roman" w:hAnsi="Calibri" w:cs="Calibri"/>
          <w:color w:val="FFFFFF" w:themeColor="background1"/>
        </w:rPr>
        <w:t> </w:t>
      </w:r>
    </w:p>
    <w:p w14:paraId="329FF8BD" w14:textId="3F2218F8" w:rsidR="005267C2" w:rsidRPr="004546AA" w:rsidRDefault="005267C2" w:rsidP="005267C2">
      <w:pPr>
        <w:shd w:val="clear" w:color="auto" w:fill="FFFFFF"/>
        <w:spacing w:after="24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3.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 xml:space="preserve">Paste in the code </w:t>
      </w:r>
      <w:r w:rsidR="006C3F54">
        <w:rPr>
          <w:rFonts w:ascii="Calibri" w:eastAsia="Times New Roman" w:hAnsi="Calibri" w:cs="Calibri"/>
          <w:color w:val="212121"/>
        </w:rPr>
        <w:t xml:space="preserve">contained in ExecuteTestSql.ps1 </w:t>
      </w:r>
      <w:r w:rsidRPr="004546AA">
        <w:rPr>
          <w:rFonts w:ascii="Calibri" w:eastAsia="Times New Roman" w:hAnsi="Calibri" w:cs="Calibri"/>
          <w:color w:val="212121"/>
        </w:rPr>
        <w:t>and save the file</w:t>
      </w:r>
    </w:p>
    <w:p w14:paraId="3E163FA1" w14:textId="77777777" w:rsidR="005267C2" w:rsidRPr="004546AA" w:rsidRDefault="005267C2" w:rsidP="005267C2">
      <w:pPr>
        <w:shd w:val="clear" w:color="auto" w:fill="FFFFFF"/>
        <w:spacing w:after="24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4.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Restart your computer</w:t>
      </w:r>
    </w:p>
    <w:p w14:paraId="7693DC93" w14:textId="77777777" w:rsidR="005267C2" w:rsidRPr="004546AA" w:rsidRDefault="005267C2" w:rsidP="005267C2">
      <w:pPr>
        <w:shd w:val="clear" w:color="auto" w:fill="FFFFFF"/>
        <w:spacing w:after="240" w:line="240" w:lineRule="auto"/>
        <w:ind w:left="720" w:hanging="360"/>
        <w:rPr>
          <w:rFonts w:ascii="Calibri" w:eastAsia="Times New Roman" w:hAnsi="Calibri" w:cs="Calibri"/>
          <w:b/>
          <w:color w:val="FFFFFF" w:themeColor="background1"/>
        </w:rPr>
      </w:pPr>
      <w:r w:rsidRPr="004546AA">
        <w:rPr>
          <w:rFonts w:ascii="Calibri" w:eastAsia="Times New Roman" w:hAnsi="Calibri" w:cs="Calibri"/>
          <w:color w:val="212121"/>
        </w:rPr>
        <w:t>5.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From this point on, the following code should work without any</w:t>
      </w:r>
      <w:r w:rsidRPr="004546AA">
        <w:rPr>
          <w:rFonts w:ascii="Calibri" w:eastAsia="Times New Roman" w:hAnsi="Calibri" w:cs="Calibri"/>
        </w:rPr>
        <w:t xml:space="preserve"> additional </w:t>
      </w:r>
      <w:r>
        <w:rPr>
          <w:rFonts w:ascii="Calibri" w:eastAsia="Times New Roman" w:hAnsi="Calibri" w:cs="Calibri"/>
        </w:rPr>
        <w:t>work</w:t>
      </w:r>
      <w:r w:rsidRPr="004546AA">
        <w:rPr>
          <w:rFonts w:ascii="Calibri" w:eastAsia="Times New Roman" w:hAnsi="Calibri" w:cs="Calibri"/>
        </w:rPr>
        <w:t>:</w:t>
      </w:r>
    </w:p>
    <w:p w14:paraId="2181F27C" w14:textId="45333173" w:rsidR="005267C2" w:rsidRPr="004546AA" w:rsidRDefault="005267C2" w:rsidP="005267C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FFFFFF" w:themeColor="background1"/>
        </w:rPr>
      </w:pPr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PM&gt; </w:t>
      </w:r>
      <w:proofErr w:type="spellStart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ExecuteTestSql</w:t>
      </w:r>
      <w:proofErr w:type="spellEnd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 xml:space="preserve"> </w:t>
      </w:r>
      <w:r w:rsidR="000571C8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 xml:space="preserve">-database </w:t>
      </w:r>
      <w:proofErr w:type="spellStart"/>
      <w:r w:rsidR="000571C8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ColorDb</w:t>
      </w:r>
      <w:proofErr w:type="spellEnd"/>
      <w:r w:rsidR="000571C8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 xml:space="preserve"> </w:t>
      </w:r>
      <w:bookmarkStart w:id="0" w:name="_GoBack"/>
      <w:bookmarkEnd w:id="0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-</w:t>
      </w:r>
      <w:proofErr w:type="spellStart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showSuccesses</w:t>
      </w:r>
      <w:proofErr w:type="spellEnd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 xml:space="preserve"> $false</w:t>
      </w:r>
    </w:p>
    <w:p w14:paraId="114034EC" w14:textId="77777777" w:rsidR="005267C2" w:rsidRPr="004546AA" w:rsidRDefault="005267C2" w:rsidP="005267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1F497D"/>
        </w:rPr>
        <w:t> </w:t>
      </w:r>
    </w:p>
    <w:p w14:paraId="1AA263AC" w14:textId="3792A81D" w:rsidR="005267C2" w:rsidRPr="006C3F54" w:rsidRDefault="005267C2" w:rsidP="006C3F5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1F497D"/>
        </w:rPr>
        <w:t> </w:t>
      </w:r>
    </w:p>
    <w:p w14:paraId="764642DD" w14:textId="77777777" w:rsidR="002C0145" w:rsidRPr="005267C2" w:rsidRDefault="002C0145" w:rsidP="005267C2"/>
    <w:sectPr w:rsidR="002C0145" w:rsidRPr="0052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AA"/>
    <w:rsid w:val="000571C8"/>
    <w:rsid w:val="002C0145"/>
    <w:rsid w:val="004546AA"/>
    <w:rsid w:val="005267C2"/>
    <w:rsid w:val="006420EC"/>
    <w:rsid w:val="006C3F54"/>
    <w:rsid w:val="00A5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F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4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4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47EB219.dotm</Template>
  <TotalTime>23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Mitchell</dc:creator>
  <cp:keywords/>
  <dc:description/>
  <cp:lastModifiedBy>Mitchell, Dennis C</cp:lastModifiedBy>
  <cp:revision>5</cp:revision>
  <dcterms:created xsi:type="dcterms:W3CDTF">2019-02-09T08:44:00Z</dcterms:created>
  <dcterms:modified xsi:type="dcterms:W3CDTF">2019-03-25T11:05:00Z</dcterms:modified>
</cp:coreProperties>
</file>